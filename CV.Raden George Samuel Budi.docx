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172B" w14:textId="40645B8B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9D9C108" wp14:editId="17AF661B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26F2" w14:textId="323AFE6E" w:rsidR="00D70063" w:rsidRDefault="005E30C7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F8B2B" wp14:editId="797A319A">
                                  <wp:extent cx="2139950" cy="267525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267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63DE18F8961B4D5B886E7C393AC41C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FA3096D" w14:textId="6E31F462" w:rsidR="00187B92" w:rsidRPr="005B66AF" w:rsidRDefault="005B66AF" w:rsidP="005B66AF">
                                <w:pPr>
                                  <w:pStyle w:val="Title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66AF">
                                  <w:rPr>
                                    <w:sz w:val="24"/>
                                    <w:szCs w:val="24"/>
                                  </w:rPr>
                                  <w:t>raden george samuel budi</w:t>
                                </w:r>
                              </w:p>
                            </w:sdtContent>
                          </w:sdt>
                          <w:p w14:paraId="63BAD0FB" w14:textId="4BBA5B24" w:rsidR="00D70063" w:rsidRDefault="005B66AF" w:rsidP="005B66AF">
                            <w:pPr>
                              <w:pStyle w:val="Heading1"/>
                              <w:spacing w:line="360" w:lineRule="auto"/>
                            </w:pPr>
                            <w:r>
                              <w:t xml:space="preserve">TENTANG </w:t>
                            </w:r>
                            <w:proofErr w:type="gramStart"/>
                            <w:r>
                              <w:t>SAYA :</w:t>
                            </w:r>
                            <w:proofErr w:type="gramEnd"/>
                          </w:p>
                          <w:p w14:paraId="7F5048FF" w14:textId="60A32141" w:rsidR="00D70063" w:rsidRDefault="005B66AF" w:rsidP="005B66AF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Saya </w:t>
                            </w:r>
                            <w:proofErr w:type="spellStart"/>
                            <w:r w:rsidR="0095559D">
                              <w:t>adalah</w:t>
                            </w:r>
                            <w:proofErr w:type="spellEnd"/>
                            <w:r w:rsidR="0095559D">
                              <w:t xml:space="preserve"> </w:t>
                            </w:r>
                            <w:proofErr w:type="spellStart"/>
                            <w:r w:rsidR="0095559D">
                              <w:t>seseorang</w:t>
                            </w:r>
                            <w:proofErr w:type="spellEnd"/>
                            <w:r w:rsidR="0095559D">
                              <w:t xml:space="preserve"> yang </w:t>
                            </w:r>
                            <w:proofErr w:type="spellStart"/>
                            <w:r w:rsidR="0095559D">
                              <w:t>jujur</w:t>
                            </w:r>
                            <w:proofErr w:type="spellEnd"/>
                            <w:r w:rsidR="0095559D">
                              <w:t xml:space="preserve">, </w:t>
                            </w:r>
                            <w:proofErr w:type="spellStart"/>
                            <w:r w:rsidR="0095559D">
                              <w:t>tepat</w:t>
                            </w:r>
                            <w:proofErr w:type="spellEnd"/>
                            <w:r w:rsidR="0095559D">
                              <w:t xml:space="preserve"> </w:t>
                            </w:r>
                            <w:proofErr w:type="spellStart"/>
                            <w:r w:rsidR="0095559D">
                              <w:t>waktu</w:t>
                            </w:r>
                            <w:proofErr w:type="spellEnd"/>
                            <w:r w:rsidR="0095559D">
                              <w:t xml:space="preserve"> dan </w:t>
                            </w:r>
                            <w:proofErr w:type="spellStart"/>
                            <w:r w:rsidR="0095559D">
                              <w:t>bisa</w:t>
                            </w:r>
                            <w:proofErr w:type="spellEnd"/>
                            <w:r w:rsidR="0095559D">
                              <w:t xml:space="preserve"> </w:t>
                            </w:r>
                            <w:proofErr w:type="spellStart"/>
                            <w:r w:rsidR="0095559D">
                              <w:t>beradapatasi</w:t>
                            </w:r>
                            <w:proofErr w:type="spellEnd"/>
                            <w:r w:rsidR="0095559D">
                              <w:t xml:space="preserve"> </w:t>
                            </w:r>
                            <w:proofErr w:type="spellStart"/>
                            <w:r w:rsidR="0095559D">
                              <w:t>denga</w:t>
                            </w:r>
                            <w:r w:rsidR="00694F8C">
                              <w:t>n</w:t>
                            </w:r>
                            <w:proofErr w:type="spellEnd"/>
                            <w:r w:rsidR="0095559D">
                              <w:t xml:space="preserve"> </w:t>
                            </w:r>
                            <w:proofErr w:type="spellStart"/>
                            <w:r w:rsidR="0095559D">
                              <w:t>lingkungan</w:t>
                            </w:r>
                            <w:proofErr w:type="spellEnd"/>
                            <w:r w:rsidR="00694F8C">
                              <w:t xml:space="preserve">. Saya </w:t>
                            </w:r>
                            <w:proofErr w:type="spellStart"/>
                            <w:r w:rsidR="00694F8C">
                              <w:t>memiliki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sebuah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ketertarikan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dalam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melayani</w:t>
                            </w:r>
                            <w:proofErr w:type="spellEnd"/>
                            <w:r w:rsidR="00694F8C">
                              <w:t xml:space="preserve"> orang </w:t>
                            </w:r>
                            <w:proofErr w:type="spellStart"/>
                            <w:r w:rsidR="00694F8C">
                              <w:t>baru</w:t>
                            </w:r>
                            <w:proofErr w:type="spellEnd"/>
                            <w:r w:rsidR="00694F8C">
                              <w:t xml:space="preserve"> agar </w:t>
                            </w:r>
                            <w:proofErr w:type="spellStart"/>
                            <w:r w:rsidR="00694F8C">
                              <w:t>bisa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mendapatkan</w:t>
                            </w:r>
                            <w:proofErr w:type="spellEnd"/>
                            <w:r w:rsidR="00694F8C">
                              <w:t xml:space="preserve"> </w:t>
                            </w:r>
                            <w:proofErr w:type="spellStart"/>
                            <w:r w:rsidR="00694F8C">
                              <w:t>solusi</w:t>
                            </w:r>
                            <w:proofErr w:type="spellEnd"/>
                            <w:r w:rsidR="009D35FC">
                              <w:t xml:space="preserve"> dan </w:t>
                            </w:r>
                            <w:proofErr w:type="spellStart"/>
                            <w:r w:rsidR="009D35FC">
                              <w:t>saya</w:t>
                            </w:r>
                            <w:proofErr w:type="spellEnd"/>
                            <w:r w:rsidR="009D35FC">
                              <w:t xml:space="preserve"> juga </w:t>
                            </w:r>
                            <w:proofErr w:type="spellStart"/>
                            <w:r w:rsidR="009D35FC">
                              <w:t>mampu</w:t>
                            </w:r>
                            <w:proofErr w:type="spellEnd"/>
                            <w:r w:rsidR="009D35FC">
                              <w:t xml:space="preserve"> </w:t>
                            </w:r>
                            <w:proofErr w:type="spellStart"/>
                            <w:r w:rsidR="009D35FC">
                              <w:t>dalam</w:t>
                            </w:r>
                            <w:proofErr w:type="spellEnd"/>
                            <w:r w:rsidR="009D35FC">
                              <w:t xml:space="preserve"> </w:t>
                            </w:r>
                            <w:proofErr w:type="spellStart"/>
                            <w:r w:rsidR="009D35FC">
                              <w:t>bekerja</w:t>
                            </w:r>
                            <w:proofErr w:type="spellEnd"/>
                            <w:r w:rsidR="009D35FC">
                              <w:t xml:space="preserve"> </w:t>
                            </w:r>
                            <w:proofErr w:type="spellStart"/>
                            <w:r w:rsidR="009D35FC">
                              <w:t>sama</w:t>
                            </w:r>
                            <w:proofErr w:type="spellEnd"/>
                            <w:r w:rsidR="009D35FC">
                              <w:t xml:space="preserve"> denga </w:t>
                            </w:r>
                            <w:proofErr w:type="spellStart"/>
                            <w:r w:rsidR="009D35FC">
                              <w:t>seseorang</w:t>
                            </w:r>
                            <w:proofErr w:type="spellEnd"/>
                            <w:r>
                              <w:t xml:space="preserve">. Saya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C3BFF">
                              <w:t>penari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dunia digital. </w:t>
                            </w:r>
                          </w:p>
                          <w:p w14:paraId="126D8C9F" w14:textId="3AF3D981" w:rsidR="003323E6" w:rsidRPr="003323E6" w:rsidRDefault="002C590E" w:rsidP="00640679">
                            <w:pPr>
                              <w:pStyle w:val="Heading5"/>
                              <w:jc w:val="center"/>
                              <w:rPr>
                                <w:color w:val="FFC000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/>
                                  <w:color w:val="864A04" w:themeColor="accent1" w:themeShade="80"/>
                                  <w:sz w:val="36"/>
                                </w:rPr>
                                <w:id w:val="-2014829952"/>
                                <w:placeholder>
                                  <w:docPart w:val="E140AB6B824F49A195413A5BC519B5C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3323E6" w:rsidRPr="003323E6">
                                  <w:rPr>
                                    <w:rFonts w:asciiTheme="majorHAnsi" w:eastAsiaTheme="majorEastAsia" w:hAnsiTheme="majorHAnsi"/>
                                    <w:color w:val="864A04" w:themeColor="accent1" w:themeShade="80"/>
                                    <w:szCs w:val="28"/>
                                  </w:rPr>
                                  <w:t>Contact Information</w:t>
                                </w:r>
                              </w:sdtContent>
                            </w:sdt>
                          </w:p>
                          <w:p w14:paraId="306E45F6" w14:textId="1E4B4C32" w:rsidR="003323E6" w:rsidRDefault="003323E6" w:rsidP="003323E6">
                            <w:pPr>
                              <w:spacing w:after="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6CCF20D1" wp14:editId="612AE71D">
                                  <wp:extent cx="167005" cy="16700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00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eastAsia="ja-JP"/>
                              </w:rPr>
                              <w:t xml:space="preserve">   </w:t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ja-JP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eastAsia="ja-JP"/>
                              </w:rPr>
                              <w:t xml:space="preserve"> 085933554649</w:t>
                            </w:r>
                          </w:p>
                          <w:p w14:paraId="117EB21B" w14:textId="13DF9604" w:rsidR="003323E6" w:rsidRDefault="002C590E" w:rsidP="003323E6">
                            <w:pPr>
                              <w:spacing w:after="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caps/>
                                <w:noProof/>
                              </w:rPr>
                              <w:pict w14:anchorId="46F4C8AB">
                                <v:shape id="Picture 11" o:spid="_x0000_i1027" type="#_x0000_t75" style="width:12.75pt;height:12.75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3323E6">
                              <w:rPr>
                                <w:lang w:eastAsia="ja-JP"/>
                              </w:rPr>
                              <w:t xml:space="preserve">  </w:t>
                            </w:r>
                            <w:r w:rsidR="003323E6">
                              <w:rPr>
                                <w:lang w:eastAsia="ja-JP"/>
                              </w:rPr>
                              <w:tab/>
                            </w:r>
                            <w:proofErr w:type="gramStart"/>
                            <w:r w:rsidR="003323E6">
                              <w:rPr>
                                <w:lang w:eastAsia="ja-JP"/>
                              </w:rPr>
                              <w:t>Instagram :</w:t>
                            </w:r>
                            <w:proofErr w:type="gramEnd"/>
                            <w:r w:rsidR="003323E6">
                              <w:rPr>
                                <w:lang w:eastAsia="ja-JP"/>
                              </w:rPr>
                              <w:t xml:space="preserve"> rg</w:t>
                            </w:r>
                            <w:r w:rsidR="008D3FD1">
                              <w:rPr>
                                <w:lang w:eastAsia="ja-JP"/>
                              </w:rPr>
                              <w:t>e</w:t>
                            </w:r>
                            <w:r w:rsidR="003323E6">
                              <w:rPr>
                                <w:lang w:eastAsia="ja-JP"/>
                              </w:rPr>
                              <w:t>orge_v07</w:t>
                            </w:r>
                          </w:p>
                          <w:p w14:paraId="44837114" w14:textId="37EC0A4C" w:rsidR="003323E6" w:rsidRPr="003323E6" w:rsidRDefault="003323E6" w:rsidP="00640679">
                            <w:pPr>
                              <w:pStyle w:val="Heading2"/>
                              <w:jc w:val="center"/>
                              <w:rPr>
                                <w:szCs w:val="28"/>
                              </w:rPr>
                            </w:pPr>
                            <w:r w:rsidRPr="003323E6">
                              <w:rPr>
                                <w:szCs w:val="28"/>
                              </w:rPr>
                              <w:t>ALAMAT</w:t>
                            </w:r>
                          </w:p>
                          <w:p w14:paraId="0195D9BF" w14:textId="35CE3FE5" w:rsidR="003323E6" w:rsidRDefault="003323E6" w:rsidP="009D35FC">
                            <w:pPr>
                              <w:pStyle w:val="ContactInfo"/>
                              <w:jc w:val="center"/>
                            </w:pPr>
                            <w:r>
                              <w:t>JL. PADI 1 BLOK A-</w:t>
                            </w:r>
                            <w:proofErr w:type="gramStart"/>
                            <w:r>
                              <w:t>9,SAKO</w:t>
                            </w:r>
                            <w:proofErr w:type="gramEnd"/>
                          </w:p>
                          <w:p w14:paraId="4A4DC568" w14:textId="3EBC687C" w:rsidR="00D70063" w:rsidRDefault="00D70063" w:rsidP="00D70063">
                            <w:pPr>
                              <w:pStyle w:val="ContactInfo"/>
                            </w:pPr>
                          </w:p>
                          <w:p w14:paraId="249B0FC2" w14:textId="51BD5A98" w:rsidR="00D70063" w:rsidRDefault="00D700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9C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p w14:paraId="7DC026F2" w14:textId="323AFE6E" w:rsidR="00D70063" w:rsidRDefault="005E30C7" w:rsidP="00D70063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F8B2B" wp14:editId="797A319A">
                            <wp:extent cx="2139950" cy="267525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267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Your Name"/>
                        <w:tag w:val="Your Name"/>
                        <w:id w:val="-1489158292"/>
                        <w:placeholder>
                          <w:docPart w:val="63DE18F8961B4D5B886E7C393AC41C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4FA3096D" w14:textId="6E31F462" w:rsidR="00187B92" w:rsidRPr="005B66AF" w:rsidRDefault="005B66AF" w:rsidP="005B66AF">
                          <w:pPr>
                            <w:pStyle w:val="Title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B66AF">
                            <w:rPr>
                              <w:sz w:val="24"/>
                              <w:szCs w:val="24"/>
                            </w:rPr>
                            <w:t>raden george samuel budi</w:t>
                          </w:r>
                        </w:p>
                      </w:sdtContent>
                    </w:sdt>
                    <w:p w14:paraId="63BAD0FB" w14:textId="4BBA5B24" w:rsidR="00D70063" w:rsidRDefault="005B66AF" w:rsidP="005B66AF">
                      <w:pPr>
                        <w:pStyle w:val="Heading1"/>
                        <w:spacing w:line="360" w:lineRule="auto"/>
                      </w:pPr>
                      <w:r>
                        <w:t xml:space="preserve">TENTANG </w:t>
                      </w:r>
                      <w:proofErr w:type="gramStart"/>
                      <w:r>
                        <w:t>SAYA :</w:t>
                      </w:r>
                      <w:proofErr w:type="gramEnd"/>
                    </w:p>
                    <w:p w14:paraId="7F5048FF" w14:textId="60A32141" w:rsidR="00D70063" w:rsidRDefault="005B66AF" w:rsidP="005B66AF">
                      <w:pPr>
                        <w:spacing w:line="360" w:lineRule="auto"/>
                        <w:jc w:val="both"/>
                      </w:pPr>
                      <w:r>
                        <w:t xml:space="preserve">Saya </w:t>
                      </w:r>
                      <w:proofErr w:type="spellStart"/>
                      <w:r w:rsidR="0095559D">
                        <w:t>adalah</w:t>
                      </w:r>
                      <w:proofErr w:type="spellEnd"/>
                      <w:r w:rsidR="0095559D">
                        <w:t xml:space="preserve"> </w:t>
                      </w:r>
                      <w:proofErr w:type="spellStart"/>
                      <w:r w:rsidR="0095559D">
                        <w:t>seseorang</w:t>
                      </w:r>
                      <w:proofErr w:type="spellEnd"/>
                      <w:r w:rsidR="0095559D">
                        <w:t xml:space="preserve"> yang </w:t>
                      </w:r>
                      <w:proofErr w:type="spellStart"/>
                      <w:r w:rsidR="0095559D">
                        <w:t>jujur</w:t>
                      </w:r>
                      <w:proofErr w:type="spellEnd"/>
                      <w:r w:rsidR="0095559D">
                        <w:t xml:space="preserve">, </w:t>
                      </w:r>
                      <w:proofErr w:type="spellStart"/>
                      <w:r w:rsidR="0095559D">
                        <w:t>tepat</w:t>
                      </w:r>
                      <w:proofErr w:type="spellEnd"/>
                      <w:r w:rsidR="0095559D">
                        <w:t xml:space="preserve"> </w:t>
                      </w:r>
                      <w:proofErr w:type="spellStart"/>
                      <w:r w:rsidR="0095559D">
                        <w:t>waktu</w:t>
                      </w:r>
                      <w:proofErr w:type="spellEnd"/>
                      <w:r w:rsidR="0095559D">
                        <w:t xml:space="preserve"> dan </w:t>
                      </w:r>
                      <w:proofErr w:type="spellStart"/>
                      <w:r w:rsidR="0095559D">
                        <w:t>bisa</w:t>
                      </w:r>
                      <w:proofErr w:type="spellEnd"/>
                      <w:r w:rsidR="0095559D">
                        <w:t xml:space="preserve"> </w:t>
                      </w:r>
                      <w:proofErr w:type="spellStart"/>
                      <w:r w:rsidR="0095559D">
                        <w:t>beradapatasi</w:t>
                      </w:r>
                      <w:proofErr w:type="spellEnd"/>
                      <w:r w:rsidR="0095559D">
                        <w:t xml:space="preserve"> </w:t>
                      </w:r>
                      <w:proofErr w:type="spellStart"/>
                      <w:r w:rsidR="0095559D">
                        <w:t>denga</w:t>
                      </w:r>
                      <w:r w:rsidR="00694F8C">
                        <w:t>n</w:t>
                      </w:r>
                      <w:proofErr w:type="spellEnd"/>
                      <w:r w:rsidR="0095559D">
                        <w:t xml:space="preserve"> </w:t>
                      </w:r>
                      <w:proofErr w:type="spellStart"/>
                      <w:r w:rsidR="0095559D">
                        <w:t>lingkungan</w:t>
                      </w:r>
                      <w:proofErr w:type="spellEnd"/>
                      <w:r w:rsidR="00694F8C">
                        <w:t xml:space="preserve">. Saya </w:t>
                      </w:r>
                      <w:proofErr w:type="spellStart"/>
                      <w:r w:rsidR="00694F8C">
                        <w:t>memiliki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sebuah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ketertarikan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dalam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melayani</w:t>
                      </w:r>
                      <w:proofErr w:type="spellEnd"/>
                      <w:r w:rsidR="00694F8C">
                        <w:t xml:space="preserve"> orang </w:t>
                      </w:r>
                      <w:proofErr w:type="spellStart"/>
                      <w:r w:rsidR="00694F8C">
                        <w:t>baru</w:t>
                      </w:r>
                      <w:proofErr w:type="spellEnd"/>
                      <w:r w:rsidR="00694F8C">
                        <w:t xml:space="preserve"> agar </w:t>
                      </w:r>
                      <w:proofErr w:type="spellStart"/>
                      <w:r w:rsidR="00694F8C">
                        <w:t>bisa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mendapatkan</w:t>
                      </w:r>
                      <w:proofErr w:type="spellEnd"/>
                      <w:r w:rsidR="00694F8C">
                        <w:t xml:space="preserve"> </w:t>
                      </w:r>
                      <w:proofErr w:type="spellStart"/>
                      <w:r w:rsidR="00694F8C">
                        <w:t>solusi</w:t>
                      </w:r>
                      <w:proofErr w:type="spellEnd"/>
                      <w:r w:rsidR="009D35FC">
                        <w:t xml:space="preserve"> dan </w:t>
                      </w:r>
                      <w:proofErr w:type="spellStart"/>
                      <w:r w:rsidR="009D35FC">
                        <w:t>saya</w:t>
                      </w:r>
                      <w:proofErr w:type="spellEnd"/>
                      <w:r w:rsidR="009D35FC">
                        <w:t xml:space="preserve"> juga </w:t>
                      </w:r>
                      <w:proofErr w:type="spellStart"/>
                      <w:r w:rsidR="009D35FC">
                        <w:t>mampu</w:t>
                      </w:r>
                      <w:proofErr w:type="spellEnd"/>
                      <w:r w:rsidR="009D35FC">
                        <w:t xml:space="preserve"> </w:t>
                      </w:r>
                      <w:proofErr w:type="spellStart"/>
                      <w:r w:rsidR="009D35FC">
                        <w:t>dalam</w:t>
                      </w:r>
                      <w:proofErr w:type="spellEnd"/>
                      <w:r w:rsidR="009D35FC">
                        <w:t xml:space="preserve"> </w:t>
                      </w:r>
                      <w:proofErr w:type="spellStart"/>
                      <w:r w:rsidR="009D35FC">
                        <w:t>bekerja</w:t>
                      </w:r>
                      <w:proofErr w:type="spellEnd"/>
                      <w:r w:rsidR="009D35FC">
                        <w:t xml:space="preserve"> </w:t>
                      </w:r>
                      <w:proofErr w:type="spellStart"/>
                      <w:r w:rsidR="009D35FC">
                        <w:t>sama</w:t>
                      </w:r>
                      <w:proofErr w:type="spellEnd"/>
                      <w:r w:rsidR="009D35FC">
                        <w:t xml:space="preserve"> denga </w:t>
                      </w:r>
                      <w:proofErr w:type="spellStart"/>
                      <w:r w:rsidR="009D35FC">
                        <w:t>seseorang</w:t>
                      </w:r>
                      <w:proofErr w:type="spellEnd"/>
                      <w:r>
                        <w:t xml:space="preserve">. Saya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C3BFF">
                        <w:t>penari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dunia digital. </w:t>
                      </w:r>
                    </w:p>
                    <w:p w14:paraId="126D8C9F" w14:textId="3AF3D981" w:rsidR="003323E6" w:rsidRPr="003323E6" w:rsidRDefault="002C590E" w:rsidP="00640679">
                      <w:pPr>
                        <w:pStyle w:val="Heading5"/>
                        <w:jc w:val="center"/>
                        <w:rPr>
                          <w:color w:val="FFC000"/>
                          <w:u w:val="single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/>
                            <w:color w:val="864A04" w:themeColor="accent1" w:themeShade="80"/>
                            <w:sz w:val="36"/>
                          </w:rPr>
                          <w:id w:val="-2014829952"/>
                          <w:placeholder>
                            <w:docPart w:val="E140AB6B824F49A195413A5BC519B5C1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3323E6" w:rsidRPr="003323E6">
                            <w:rPr>
                              <w:rFonts w:asciiTheme="majorHAnsi" w:eastAsiaTheme="majorEastAsia" w:hAnsiTheme="majorHAnsi"/>
                              <w:color w:val="864A04" w:themeColor="accent1" w:themeShade="80"/>
                              <w:szCs w:val="28"/>
                            </w:rPr>
                            <w:t>Contact Information</w:t>
                          </w:r>
                        </w:sdtContent>
                      </w:sdt>
                    </w:p>
                    <w:p w14:paraId="306E45F6" w14:textId="1E4B4C32" w:rsidR="003323E6" w:rsidRDefault="003323E6" w:rsidP="003323E6">
                      <w:pPr>
                        <w:spacing w:after="0"/>
                        <w:rPr>
                          <w:lang w:eastAsia="ja-JP"/>
                        </w:rPr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6CCF20D1" wp14:editId="612AE71D">
                            <wp:extent cx="167005" cy="16700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00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eastAsia="ja-JP"/>
                        </w:rPr>
                        <w:t xml:space="preserve">   </w:t>
                      </w:r>
                      <w:r>
                        <w:rPr>
                          <w:lang w:eastAsia="ja-JP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eastAsia="ja-JP"/>
                        </w:rPr>
                        <w:t>Whatsapp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:</w:t>
                      </w:r>
                      <w:proofErr w:type="gramEnd"/>
                      <w:r>
                        <w:rPr>
                          <w:lang w:eastAsia="ja-JP"/>
                        </w:rPr>
                        <w:t xml:space="preserve"> 085933554649</w:t>
                      </w:r>
                    </w:p>
                    <w:p w14:paraId="117EB21B" w14:textId="13DF9604" w:rsidR="003323E6" w:rsidRDefault="002C590E" w:rsidP="003323E6">
                      <w:pPr>
                        <w:spacing w:after="0"/>
                        <w:rPr>
                          <w:lang w:eastAsia="ja-JP"/>
                        </w:rPr>
                      </w:pPr>
                      <w:r>
                        <w:rPr>
                          <w:caps/>
                          <w:noProof/>
                        </w:rPr>
                        <w:pict w14:anchorId="46F4C8AB">
                          <v:shape id="Picture 11" o:spid="_x0000_i1027" type="#_x0000_t75" style="width:12.75pt;height:12.75pt;visibility:visible;mso-wrap-style:square" o:bullet="t">
                            <v:imagedata r:id="rId9" o:title=""/>
                          </v:shape>
                        </w:pict>
                      </w:r>
                      <w:r w:rsidR="003323E6">
                        <w:rPr>
                          <w:lang w:eastAsia="ja-JP"/>
                        </w:rPr>
                        <w:t xml:space="preserve">  </w:t>
                      </w:r>
                      <w:r w:rsidR="003323E6">
                        <w:rPr>
                          <w:lang w:eastAsia="ja-JP"/>
                        </w:rPr>
                        <w:tab/>
                      </w:r>
                      <w:proofErr w:type="gramStart"/>
                      <w:r w:rsidR="003323E6">
                        <w:rPr>
                          <w:lang w:eastAsia="ja-JP"/>
                        </w:rPr>
                        <w:t>Instagram :</w:t>
                      </w:r>
                      <w:proofErr w:type="gramEnd"/>
                      <w:r w:rsidR="003323E6">
                        <w:rPr>
                          <w:lang w:eastAsia="ja-JP"/>
                        </w:rPr>
                        <w:t xml:space="preserve"> rg</w:t>
                      </w:r>
                      <w:r w:rsidR="008D3FD1">
                        <w:rPr>
                          <w:lang w:eastAsia="ja-JP"/>
                        </w:rPr>
                        <w:t>e</w:t>
                      </w:r>
                      <w:r w:rsidR="003323E6">
                        <w:rPr>
                          <w:lang w:eastAsia="ja-JP"/>
                        </w:rPr>
                        <w:t>orge_v07</w:t>
                      </w:r>
                    </w:p>
                    <w:p w14:paraId="44837114" w14:textId="37EC0A4C" w:rsidR="003323E6" w:rsidRPr="003323E6" w:rsidRDefault="003323E6" w:rsidP="00640679">
                      <w:pPr>
                        <w:pStyle w:val="Heading2"/>
                        <w:jc w:val="center"/>
                        <w:rPr>
                          <w:szCs w:val="28"/>
                        </w:rPr>
                      </w:pPr>
                      <w:r w:rsidRPr="003323E6">
                        <w:rPr>
                          <w:szCs w:val="28"/>
                        </w:rPr>
                        <w:t>ALAMAT</w:t>
                      </w:r>
                    </w:p>
                    <w:p w14:paraId="0195D9BF" w14:textId="35CE3FE5" w:rsidR="003323E6" w:rsidRDefault="003323E6" w:rsidP="009D35FC">
                      <w:pPr>
                        <w:pStyle w:val="ContactInfo"/>
                        <w:jc w:val="center"/>
                      </w:pPr>
                      <w:r>
                        <w:t>JL. PADI 1 BLOK A-</w:t>
                      </w:r>
                      <w:proofErr w:type="gramStart"/>
                      <w:r>
                        <w:t>9,SAKO</w:t>
                      </w:r>
                      <w:proofErr w:type="gramEnd"/>
                    </w:p>
                    <w:p w14:paraId="4A4DC568" w14:textId="3EBC687C" w:rsidR="00D70063" w:rsidRDefault="00D70063" w:rsidP="00D70063">
                      <w:pPr>
                        <w:pStyle w:val="ContactInfo"/>
                      </w:pPr>
                    </w:p>
                    <w:p w14:paraId="249B0FC2" w14:textId="51BD5A98" w:rsidR="00D70063" w:rsidRDefault="00D700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5E30C7">
        <w:t>pENGALAMAN</w:t>
      </w:r>
    </w:p>
    <w:p w14:paraId="3D63A15A" w14:textId="36F1FF67" w:rsidR="005E30C7" w:rsidRDefault="005E30C7" w:rsidP="00D70063">
      <w:pPr>
        <w:pStyle w:val="Heading4"/>
      </w:pPr>
      <w:r>
        <w:t>mAGANG</w:t>
      </w:r>
      <w:r w:rsidR="0050507E">
        <w:t xml:space="preserve"> – Tehnik Teknisi </w:t>
      </w:r>
      <w:proofErr w:type="gramStart"/>
      <w:r w:rsidR="0050507E">
        <w:t>elektronika</w:t>
      </w:r>
      <w:r>
        <w:t xml:space="preserve"> :</w:t>
      </w:r>
      <w:proofErr w:type="gramEnd"/>
    </w:p>
    <w:p w14:paraId="6862BD03" w14:textId="0C322B90" w:rsidR="00D70063" w:rsidRPr="005E30C7" w:rsidRDefault="005E30C7" w:rsidP="005E30C7">
      <w:pPr>
        <w:pStyle w:val="Heading5"/>
      </w:pPr>
      <w:r>
        <w:t>aNGKASA PURA II, PALEMBANG</w:t>
      </w:r>
    </w:p>
    <w:p w14:paraId="2EFA079D" w14:textId="2FC5556F" w:rsidR="00D70063" w:rsidRDefault="005E30C7" w:rsidP="00D70063">
      <w:pPr>
        <w:pStyle w:val="Heading5"/>
      </w:pPr>
      <w:r>
        <w:t xml:space="preserve">DESEMBER 2019 </w:t>
      </w:r>
      <w:proofErr w:type="gramStart"/>
      <w:r>
        <w:t>-  FEBRUARI</w:t>
      </w:r>
      <w:proofErr w:type="gramEnd"/>
      <w:r>
        <w:t xml:space="preserve"> 2020</w:t>
      </w:r>
    </w:p>
    <w:p w14:paraId="406B4303" w14:textId="569A138C" w:rsidR="00C70886" w:rsidRDefault="00C70886" w:rsidP="00C70886">
      <w:pPr>
        <w:pStyle w:val="ListParagraph"/>
        <w:numPr>
          <w:ilvl w:val="0"/>
          <w:numId w:val="3"/>
        </w:numPr>
        <w:rPr>
          <w:lang w:eastAsia="ja-JP"/>
        </w:rPr>
      </w:pPr>
      <w:proofErr w:type="spellStart"/>
      <w:r>
        <w:rPr>
          <w:lang w:eastAsia="ja-JP"/>
        </w:rPr>
        <w:t>Menganalisis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kerusakan</w:t>
      </w:r>
      <w:proofErr w:type="spellEnd"/>
      <w:r>
        <w:rPr>
          <w:lang w:eastAsia="ja-JP"/>
        </w:rPr>
        <w:t xml:space="preserve"> software dan hardware.</w:t>
      </w:r>
    </w:p>
    <w:p w14:paraId="2D5F6316" w14:textId="7AA617FC" w:rsidR="00D70063" w:rsidRDefault="00C70886" w:rsidP="00C70886">
      <w:pPr>
        <w:pStyle w:val="ListParagraph"/>
        <w:numPr>
          <w:ilvl w:val="0"/>
          <w:numId w:val="3"/>
        </w:numPr>
        <w:rPr>
          <w:lang w:eastAsia="ja-JP"/>
        </w:rPr>
      </w:pPr>
      <w:proofErr w:type="spellStart"/>
      <w:r>
        <w:rPr>
          <w:lang w:eastAsia="ja-JP"/>
        </w:rPr>
        <w:t>Merakit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komputer</w:t>
      </w:r>
      <w:proofErr w:type="spellEnd"/>
      <w:r>
        <w:rPr>
          <w:lang w:eastAsia="ja-JP"/>
        </w:rPr>
        <w:t xml:space="preserve"> </w:t>
      </w:r>
    </w:p>
    <w:p w14:paraId="0147A686" w14:textId="0E127FFF" w:rsidR="005E30C7" w:rsidRDefault="005E30C7" w:rsidP="00FB2B8F">
      <w:pPr>
        <w:pStyle w:val="Heading3"/>
      </w:pPr>
      <w:r>
        <w:t xml:space="preserve">Riwayat </w:t>
      </w:r>
      <w:r w:rsidR="00FB2B8F">
        <w:t>Pendidikan</w:t>
      </w:r>
    </w:p>
    <w:p w14:paraId="6444AD24" w14:textId="76C51C9F" w:rsidR="005E30C7" w:rsidRDefault="005E30C7" w:rsidP="00D70063">
      <w:pPr>
        <w:pStyle w:val="Heading4"/>
      </w:pPr>
      <w:r>
        <w:t xml:space="preserve">SMP NEGERI 14 PALEMBANG </w:t>
      </w:r>
      <w:r>
        <w:tab/>
        <w:t>: 2015-2018</w:t>
      </w:r>
    </w:p>
    <w:p w14:paraId="02E7E871" w14:textId="135F5CF2" w:rsidR="00FB2B8F" w:rsidRDefault="00FB2B8F" w:rsidP="00FB2B8F">
      <w:pPr>
        <w:pStyle w:val="ListParagraph"/>
        <w:numPr>
          <w:ilvl w:val="0"/>
          <w:numId w:val="5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Marching Band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3</w:t>
      </w:r>
    </w:p>
    <w:p w14:paraId="4C7D5C0C" w14:textId="297CC9DB" w:rsidR="00FB2B8F" w:rsidRPr="00FB2B8F" w:rsidRDefault="00FB2B8F" w:rsidP="00FB2B8F">
      <w:pPr>
        <w:pStyle w:val="ListParagraph"/>
        <w:numPr>
          <w:ilvl w:val="0"/>
          <w:numId w:val="5"/>
        </w:numPr>
      </w:pPr>
      <w:proofErr w:type="spellStart"/>
      <w:r>
        <w:t>Pernah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osis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r w:rsidR="005D2B48">
        <w:t xml:space="preserve">di </w:t>
      </w:r>
      <w:proofErr w:type="spellStart"/>
      <w:r w:rsidR="005D2B48">
        <w:t>saat</w:t>
      </w:r>
      <w:proofErr w:type="spellEnd"/>
      <w:r w:rsidR="005D2B48">
        <w:t xml:space="preserve"> </w:t>
      </w:r>
      <w:proofErr w:type="spellStart"/>
      <w:r w:rsidR="005D2B48">
        <w:t>sekolah</w:t>
      </w:r>
      <w:proofErr w:type="spellEnd"/>
      <w:r w:rsidR="005D2B48">
        <w:t xml:space="preserve"> </w:t>
      </w:r>
      <w:proofErr w:type="spellStart"/>
      <w:r w:rsidR="005D2B48">
        <w:t>memiliki</w:t>
      </w:r>
      <w:proofErr w:type="spellEnd"/>
      <w:r w:rsidR="005D2B48">
        <w:t xml:space="preserve"> </w:t>
      </w:r>
      <w:proofErr w:type="spellStart"/>
      <w:r w:rsidR="005D2B48">
        <w:t>kegiatan</w:t>
      </w:r>
      <w:proofErr w:type="spellEnd"/>
      <w:r w:rsidR="005D2B48">
        <w:t>.</w:t>
      </w:r>
    </w:p>
    <w:p w14:paraId="6B5C6212" w14:textId="3358ABC1" w:rsidR="005E30C7" w:rsidRDefault="005E30C7" w:rsidP="00D70063">
      <w:pPr>
        <w:pStyle w:val="Heading4"/>
      </w:pPr>
      <w:r>
        <w:t xml:space="preserve">SMK XAVERIUS PALEMBANG </w:t>
      </w:r>
      <w:r>
        <w:tab/>
        <w:t>: 2018 – 2021</w:t>
      </w:r>
    </w:p>
    <w:p w14:paraId="6BC1D2BE" w14:textId="307AF268" w:rsidR="005D2B48" w:rsidRPr="005D2B48" w:rsidRDefault="005D2B48" w:rsidP="005D2B48">
      <w:pPr>
        <w:pStyle w:val="ListParagraph"/>
        <w:numPr>
          <w:ilvl w:val="0"/>
          <w:numId w:val="7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lomba</w:t>
      </w:r>
      <w:proofErr w:type="spellEnd"/>
      <w:r>
        <w:t xml:space="preserve"> Modern Dance di Universitas Multi Data Palembang.</w:t>
      </w:r>
    </w:p>
    <w:p w14:paraId="1B5C205F" w14:textId="77777777" w:rsidR="00FB2B8F" w:rsidRDefault="005E30C7" w:rsidP="005E30C7">
      <w:pPr>
        <w:pStyle w:val="Heading4"/>
      </w:pPr>
      <w:r>
        <w:t xml:space="preserve">UNIVERSITAS MDP </w:t>
      </w:r>
      <w:r>
        <w:tab/>
      </w:r>
      <w:r>
        <w:tab/>
        <w:t>: 2021 – SEKARANG</w:t>
      </w:r>
    </w:p>
    <w:p w14:paraId="1F2C1174" w14:textId="56FBF7BE" w:rsidR="00D70063" w:rsidRDefault="005E30C7" w:rsidP="005E30C7">
      <w:pPr>
        <w:pStyle w:val="Heading4"/>
      </w:pPr>
      <w:r>
        <w:t xml:space="preserve">  </w:t>
      </w:r>
    </w:p>
    <w:p w14:paraId="4D05E0A5" w14:textId="77777777" w:rsidR="003323E6" w:rsidRDefault="00752D52" w:rsidP="00F94EC7">
      <w:pPr>
        <w:spacing w:after="0"/>
      </w:pPr>
      <w:r>
        <w:rPr>
          <w:noProof/>
        </w:rPr>
        <w:drawing>
          <wp:inline distT="0" distB="0" distL="0" distR="0" wp14:anchorId="3AB324E4" wp14:editId="355DF2B2">
            <wp:extent cx="3996055" cy="2331085"/>
            <wp:effectExtent l="0" t="0" r="4445" b="1206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B76FAC" w14:textId="1F4E85F3" w:rsidR="00F94EC7" w:rsidRDefault="00F94EC7" w:rsidP="00F94EC7">
      <w:pPr>
        <w:spacing w:after="0"/>
      </w:pPr>
    </w:p>
    <w:p w14:paraId="4F7CAC35" w14:textId="57D7AF7F" w:rsidR="003323E6" w:rsidRDefault="005B66AF" w:rsidP="003323E6">
      <w:pPr>
        <w:pStyle w:val="Heading5"/>
      </w:pPr>
      <w:r w:rsidRPr="003323E6">
        <w:rPr>
          <w:rFonts w:asciiTheme="majorHAnsi" w:eastAsiaTheme="majorEastAsia" w:hAnsiTheme="majorHAnsi"/>
          <w:color w:val="864A04" w:themeColor="accent1" w:themeShade="80"/>
          <w:sz w:val="36"/>
        </w:rPr>
        <w:t xml:space="preserve"> </w:t>
      </w:r>
    </w:p>
    <w:p w14:paraId="15C1BD3D" w14:textId="77777777" w:rsidR="003323E6" w:rsidRDefault="003323E6" w:rsidP="00A63C2B">
      <w:pPr>
        <w:rPr>
          <w:lang w:eastAsia="ja-JP"/>
        </w:rPr>
      </w:pPr>
    </w:p>
    <w:p w14:paraId="11948C0C" w14:textId="77777777" w:rsidR="003323E6" w:rsidRPr="00A63C2B" w:rsidRDefault="003323E6" w:rsidP="00A63C2B">
      <w:pPr>
        <w:rPr>
          <w:lang w:eastAsia="ja-JP"/>
        </w:rPr>
      </w:pPr>
    </w:p>
    <w:sectPr w:rsidR="003323E6" w:rsidRPr="00A63C2B" w:rsidSect="00FD7C04">
      <w:headerReference w:type="default" r:id="rId1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078C" w14:textId="77777777" w:rsidR="002C590E" w:rsidRDefault="002C590E" w:rsidP="00187B92">
      <w:pPr>
        <w:spacing w:after="0" w:line="240" w:lineRule="auto"/>
      </w:pPr>
      <w:r>
        <w:separator/>
      </w:r>
    </w:p>
  </w:endnote>
  <w:endnote w:type="continuationSeparator" w:id="0">
    <w:p w14:paraId="1ACFD295" w14:textId="77777777" w:rsidR="002C590E" w:rsidRDefault="002C590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5C2C" w14:textId="77777777" w:rsidR="002C590E" w:rsidRDefault="002C590E" w:rsidP="00187B92">
      <w:pPr>
        <w:spacing w:after="0" w:line="240" w:lineRule="auto"/>
      </w:pPr>
      <w:r>
        <w:separator/>
      </w:r>
    </w:p>
  </w:footnote>
  <w:footnote w:type="continuationSeparator" w:id="0">
    <w:p w14:paraId="7C654E88" w14:textId="77777777" w:rsidR="002C590E" w:rsidRDefault="002C590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923F3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6F06598" wp14:editId="7F767053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757954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DF1DF606810D445BA56FF76E103D7A1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F598131" w14:textId="43766B50" w:rsidR="002C0739" w:rsidRPr="00187B92" w:rsidRDefault="005B66AF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raden george samuel budi</w:t>
                                        </w:r>
                                      </w:p>
                                    </w:sdtContent>
                                  </w:sdt>
                                  <w:p w14:paraId="57BE372D" w14:textId="77777777" w:rsidR="002C0739" w:rsidRPr="00970D57" w:rsidRDefault="002C590E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97B7E5A2C8794CD7B7D513CB83F4DA67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3606E67D" w14:textId="77777777" w:rsidR="009F0771" w:rsidRDefault="002C590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6F06598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757954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DF1DF606810D445BA56FF76E103D7A1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F598131" w14:textId="43766B50" w:rsidR="002C0739" w:rsidRPr="00187B92" w:rsidRDefault="005B66AF" w:rsidP="00187B92">
                                  <w:pPr>
                                    <w:pStyle w:val="Title"/>
                                  </w:pPr>
                                  <w:r>
                                    <w:t>raden george samuel budi</w:t>
                                  </w:r>
                                </w:p>
                              </w:sdtContent>
                            </w:sdt>
                            <w:p w14:paraId="57BE372D" w14:textId="77777777" w:rsidR="002C0739" w:rsidRPr="00970D57" w:rsidRDefault="002C590E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97B7E5A2C8794CD7B7D513CB83F4DA67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606E67D" w14:textId="77777777" w:rsidR="009F0771" w:rsidRDefault="002C590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18B05A40"/>
    <w:multiLevelType w:val="hybridMultilevel"/>
    <w:tmpl w:val="276CC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19A3"/>
    <w:multiLevelType w:val="hybridMultilevel"/>
    <w:tmpl w:val="6AF24168"/>
    <w:lvl w:ilvl="0" w:tplc="BA1C5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220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23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637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C29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BE9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26F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C54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0EBD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1F4B1F"/>
    <w:multiLevelType w:val="hybridMultilevel"/>
    <w:tmpl w:val="730630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64903"/>
    <w:multiLevelType w:val="hybridMultilevel"/>
    <w:tmpl w:val="94702F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71446"/>
    <w:multiLevelType w:val="hybridMultilevel"/>
    <w:tmpl w:val="DA044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05E7B"/>
    <w:multiLevelType w:val="hybridMultilevel"/>
    <w:tmpl w:val="E5E66B6C"/>
    <w:lvl w:ilvl="0" w:tplc="CE8A24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24020"/>
    <w:multiLevelType w:val="hybridMultilevel"/>
    <w:tmpl w:val="9C1EB5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31640">
    <w:abstractNumId w:val="5"/>
  </w:num>
  <w:num w:numId="2" w16cid:durableId="1074277118">
    <w:abstractNumId w:val="1"/>
  </w:num>
  <w:num w:numId="3" w16cid:durableId="575554952">
    <w:abstractNumId w:val="2"/>
  </w:num>
  <w:num w:numId="4" w16cid:durableId="483012811">
    <w:abstractNumId w:val="0"/>
  </w:num>
  <w:num w:numId="5" w16cid:durableId="299269167">
    <w:abstractNumId w:val="4"/>
  </w:num>
  <w:num w:numId="6" w16cid:durableId="168254692">
    <w:abstractNumId w:val="6"/>
  </w:num>
  <w:num w:numId="7" w16cid:durableId="49276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C7"/>
    <w:rsid w:val="000C3BFF"/>
    <w:rsid w:val="00157B6F"/>
    <w:rsid w:val="00180E18"/>
    <w:rsid w:val="00187B92"/>
    <w:rsid w:val="00277314"/>
    <w:rsid w:val="00293B83"/>
    <w:rsid w:val="002C0739"/>
    <w:rsid w:val="002C1B03"/>
    <w:rsid w:val="002C590E"/>
    <w:rsid w:val="003323E6"/>
    <w:rsid w:val="0039505A"/>
    <w:rsid w:val="00486E5D"/>
    <w:rsid w:val="004C3C2C"/>
    <w:rsid w:val="0050507E"/>
    <w:rsid w:val="00581FC8"/>
    <w:rsid w:val="005A4979"/>
    <w:rsid w:val="005B66AF"/>
    <w:rsid w:val="005D2B48"/>
    <w:rsid w:val="005E30C7"/>
    <w:rsid w:val="00640679"/>
    <w:rsid w:val="00694F8C"/>
    <w:rsid w:val="006A3CE7"/>
    <w:rsid w:val="006B6D95"/>
    <w:rsid w:val="00752D52"/>
    <w:rsid w:val="00814099"/>
    <w:rsid w:val="008C33FB"/>
    <w:rsid w:val="008D3FD1"/>
    <w:rsid w:val="009551D9"/>
    <w:rsid w:val="0095559D"/>
    <w:rsid w:val="009D35FC"/>
    <w:rsid w:val="00A63C2B"/>
    <w:rsid w:val="00C70886"/>
    <w:rsid w:val="00D70063"/>
    <w:rsid w:val="00F94EC7"/>
    <w:rsid w:val="00FB2B8F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5C9D3"/>
  <w15:chartTrackingRefBased/>
  <w15:docId w15:val="{C5A8AC0D-C3B1-48DB-A8F2-E3AFDFE7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E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Skill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Microsoft Excel</c:v>
                </c:pt>
                <c:pt idx="1">
                  <c:v>Microsoft Word</c:v>
                </c:pt>
                <c:pt idx="2">
                  <c:v>Diagnosis Kerusakan Hardware &amp; SoftWare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0.7</c:v>
                </c:pt>
                <c:pt idx="1">
                  <c:v>0.85</c:v>
                </c:pt>
                <c:pt idx="2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F4-4DE8-9F4C-10178126D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52160912"/>
        <c:axId val="1552158416"/>
      </c:barChart>
      <c:catAx>
        <c:axId val="1552160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158416"/>
        <c:crosses val="autoZero"/>
        <c:auto val="1"/>
        <c:lblAlgn val="ctr"/>
        <c:lblOffset val="100"/>
        <c:noMultiLvlLbl val="0"/>
      </c:catAx>
      <c:valAx>
        <c:axId val="155215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16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DE18F8961B4D5B886E7C393AC41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42449-0A63-40C7-9071-967566EAD98A}"/>
      </w:docPartPr>
      <w:docPartBody>
        <w:p w:rsidR="009658E8" w:rsidRDefault="00AE41FC">
          <w:pPr>
            <w:pStyle w:val="63DE18F8961B4D5B886E7C393AC41C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DF1DF606810D445BA56FF76E103D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BD3C-ADC7-49AE-9DC4-2F5E5DEB1F0B}"/>
      </w:docPartPr>
      <w:docPartBody>
        <w:p w:rsidR="009658E8" w:rsidRDefault="00AE41FC">
          <w:pPr>
            <w:pStyle w:val="DF1DF606810D445BA56FF76E103D7A18"/>
          </w:pPr>
          <w:r>
            <w:t>Your Name</w:t>
          </w:r>
        </w:p>
      </w:docPartBody>
    </w:docPart>
    <w:docPart>
      <w:docPartPr>
        <w:name w:val="97B7E5A2C8794CD7B7D513CB83F4D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10DB-B08C-41CC-B2D8-C99A1AA39176}"/>
      </w:docPartPr>
      <w:docPartBody>
        <w:p w:rsidR="009658E8" w:rsidRDefault="00AE41FC">
          <w:pPr>
            <w:pStyle w:val="97B7E5A2C8794CD7B7D513CB83F4DA67"/>
          </w:pPr>
          <w:r>
            <w:t>Position Title</w:t>
          </w:r>
        </w:p>
      </w:docPartBody>
    </w:docPart>
    <w:docPart>
      <w:docPartPr>
        <w:name w:val="E140AB6B824F49A195413A5BC519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D967D-5F38-4B1F-860A-80CCD3288DA3}"/>
      </w:docPartPr>
      <w:docPartBody>
        <w:p w:rsidR="009658E8" w:rsidRDefault="0059710E" w:rsidP="0059710E">
          <w:pPr>
            <w:pStyle w:val="E140AB6B824F49A195413A5BC519B5C1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0E"/>
    <w:rsid w:val="0059710E"/>
    <w:rsid w:val="00704546"/>
    <w:rsid w:val="007A14EB"/>
    <w:rsid w:val="00915E40"/>
    <w:rsid w:val="009658E8"/>
    <w:rsid w:val="00A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DE18F8961B4D5B886E7C393AC41C5D">
    <w:name w:val="63DE18F8961B4D5B886E7C393AC41C5D"/>
  </w:style>
  <w:style w:type="paragraph" w:customStyle="1" w:styleId="DF1DF606810D445BA56FF76E103D7A18">
    <w:name w:val="DF1DF606810D445BA56FF76E103D7A18"/>
  </w:style>
  <w:style w:type="paragraph" w:customStyle="1" w:styleId="97B7E5A2C8794CD7B7D513CB83F4DA67">
    <w:name w:val="97B7E5A2C8794CD7B7D513CB83F4DA67"/>
  </w:style>
  <w:style w:type="paragraph" w:customStyle="1" w:styleId="E140AB6B824F49A195413A5BC519B5C1">
    <w:name w:val="E140AB6B824F49A195413A5BC519B5C1"/>
    <w:rsid w:val="005971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george samuel budi</dc:creator>
  <cp:keywords/>
  <dc:description/>
  <cp:lastModifiedBy>Raden George Samuel Budi 2125250066</cp:lastModifiedBy>
  <cp:revision>9</cp:revision>
  <cp:lastPrinted>2022-03-28T13:11:00Z</cp:lastPrinted>
  <dcterms:created xsi:type="dcterms:W3CDTF">2022-03-28T01:59:00Z</dcterms:created>
  <dcterms:modified xsi:type="dcterms:W3CDTF">2022-03-28T14:48:00Z</dcterms:modified>
</cp:coreProperties>
</file>